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A7F9B" w14:textId="77777777" w:rsidR="00302813" w:rsidRDefault="00302813" w:rsidP="00302813"/>
    <w:p w14:paraId="74AB69C5" w14:textId="77777777" w:rsidR="00170B06" w:rsidRDefault="00170B06" w:rsidP="00302813"/>
    <w:p w14:paraId="6F2E4B27" w14:textId="1189F5E7" w:rsidR="00302813" w:rsidRDefault="00170B06" w:rsidP="00302813">
      <w:r>
        <w:t>GRUPO 3</w:t>
      </w:r>
    </w:p>
    <w:tbl>
      <w:tblPr>
        <w:tblStyle w:val="Tablaconcuadrculaclara"/>
        <w:tblpPr w:leftFromText="141" w:rightFromText="141" w:vertAnchor="text" w:horzAnchor="margin" w:tblpXSpec="center" w:tblpY="200"/>
        <w:tblW w:w="7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7"/>
        <w:gridCol w:w="4864"/>
      </w:tblGrid>
      <w:tr w:rsidR="00170B06" w:rsidRPr="00BB3EA9" w14:paraId="5623C7CF" w14:textId="77777777" w:rsidTr="00170B06">
        <w:trPr>
          <w:trHeight w:val="300"/>
        </w:trPr>
        <w:tc>
          <w:tcPr>
            <w:tcW w:w="0" w:type="auto"/>
          </w:tcPr>
          <w:p w14:paraId="1C8C1665" w14:textId="1DD9AFFB" w:rsidR="00170B06" w:rsidRPr="00BB3EA9" w:rsidRDefault="00170B06" w:rsidP="00170B06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</w:pPr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201602959</w:t>
            </w:r>
          </w:p>
        </w:tc>
        <w:tc>
          <w:tcPr>
            <w:tcW w:w="0" w:type="auto"/>
          </w:tcPr>
          <w:p w14:paraId="4543D3DE" w14:textId="4340E5FB" w:rsidR="00170B06" w:rsidRPr="00BB3EA9" w:rsidRDefault="00170B06" w:rsidP="00170B06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</w:pPr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José Manuel Véliz Sandoval</w:t>
            </w:r>
          </w:p>
        </w:tc>
      </w:tr>
      <w:tr w:rsidR="00170B06" w:rsidRPr="00BB3EA9" w14:paraId="09D21E13" w14:textId="77777777" w:rsidTr="00170B06">
        <w:trPr>
          <w:trHeight w:val="300"/>
        </w:trPr>
        <w:tc>
          <w:tcPr>
            <w:tcW w:w="0" w:type="auto"/>
            <w:hideMark/>
          </w:tcPr>
          <w:p w14:paraId="43D4E398" w14:textId="77777777" w:rsidR="00170B06" w:rsidRPr="00BB3EA9" w:rsidRDefault="00170B06" w:rsidP="00170B06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</w:pPr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201404179</w:t>
            </w:r>
          </w:p>
        </w:tc>
        <w:tc>
          <w:tcPr>
            <w:tcW w:w="0" w:type="auto"/>
            <w:hideMark/>
          </w:tcPr>
          <w:p w14:paraId="592C0BEB" w14:textId="2CC2F7FD" w:rsidR="00170B06" w:rsidRPr="00BB3EA9" w:rsidRDefault="00170B06" w:rsidP="00170B06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</w:pPr>
            <w:proofErr w:type="spellStart"/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Jurgen</w:t>
            </w:r>
            <w:proofErr w:type="spellEnd"/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 xml:space="preserve"> Andoni </w:t>
            </w:r>
            <w:r w:rsidR="00E03459"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Ramírez</w:t>
            </w:r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 xml:space="preserve"> </w:t>
            </w:r>
            <w:proofErr w:type="spellStart"/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Ramírez</w:t>
            </w:r>
            <w:proofErr w:type="spellEnd"/>
          </w:p>
        </w:tc>
      </w:tr>
      <w:tr w:rsidR="00170B06" w:rsidRPr="00BB3EA9" w14:paraId="465F55FA" w14:textId="77777777" w:rsidTr="00170B06">
        <w:trPr>
          <w:trHeight w:val="300"/>
        </w:trPr>
        <w:tc>
          <w:tcPr>
            <w:tcW w:w="0" w:type="auto"/>
            <w:hideMark/>
          </w:tcPr>
          <w:p w14:paraId="7DCC72CF" w14:textId="77777777" w:rsidR="00170B06" w:rsidRPr="00BB3EA9" w:rsidRDefault="00170B06" w:rsidP="00170B06">
            <w:pPr>
              <w:spacing w:before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</w:pPr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201020445</w:t>
            </w:r>
          </w:p>
        </w:tc>
        <w:tc>
          <w:tcPr>
            <w:tcW w:w="0" w:type="auto"/>
            <w:hideMark/>
          </w:tcPr>
          <w:p w14:paraId="275D6E5B" w14:textId="77777777" w:rsidR="00170B06" w:rsidRPr="00BB3EA9" w:rsidRDefault="00170B06" w:rsidP="00170B06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</w:pPr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 xml:space="preserve">Elder Aquilino </w:t>
            </w:r>
            <w:proofErr w:type="spellStart"/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>Tojin</w:t>
            </w:r>
            <w:proofErr w:type="spellEnd"/>
            <w:r w:rsidRPr="00BB3EA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GT"/>
              </w:rPr>
              <w:t xml:space="preserve"> Sol</w:t>
            </w:r>
          </w:p>
        </w:tc>
      </w:tr>
    </w:tbl>
    <w:p w14:paraId="4009720E" w14:textId="77777777" w:rsidR="00170B06" w:rsidRDefault="00170B06" w:rsidP="00302813">
      <w:r>
        <w:tab/>
      </w:r>
    </w:p>
    <w:p w14:paraId="73180F76" w14:textId="6AFB26B9" w:rsidR="00170B06" w:rsidRDefault="00170B06" w:rsidP="00302813"/>
    <w:p w14:paraId="1311AF93" w14:textId="28896003" w:rsidR="00170B06" w:rsidRDefault="00170B06" w:rsidP="00302813"/>
    <w:p w14:paraId="404A5A10" w14:textId="77777777" w:rsidR="00170B06" w:rsidRDefault="00170B06" w:rsidP="00302813"/>
    <w:p w14:paraId="5E05FC18" w14:textId="77777777" w:rsidR="00302813" w:rsidRDefault="00302813" w:rsidP="00302813">
      <w:pPr>
        <w:tabs>
          <w:tab w:val="left" w:pos="2820"/>
        </w:tabs>
        <w:jc w:val="center"/>
        <w:rPr>
          <w:rFonts w:ascii="Calibri-Italic" w:eastAsiaTheme="minorEastAsia" w:hAnsi="Calibri-Italic" w:cs="Calibri-Italic"/>
          <w:i/>
          <w:iCs/>
          <w:color w:val="4472C5"/>
          <w:kern w:val="0"/>
          <w:sz w:val="44"/>
          <w:szCs w:val="44"/>
          <w:lang w:val="es-GT"/>
        </w:rPr>
      </w:pPr>
      <w:r w:rsidRPr="00302813">
        <w:rPr>
          <w:rFonts w:ascii="Calibri-Italic" w:eastAsiaTheme="minorEastAsia" w:hAnsi="Calibri-Italic" w:cs="Calibri-Italic"/>
          <w:i/>
          <w:iCs/>
          <w:color w:val="4472C5"/>
          <w:kern w:val="0"/>
          <w:sz w:val="44"/>
          <w:szCs w:val="44"/>
          <w:lang w:val="es-GT"/>
        </w:rPr>
        <w:t>Red Corporación BI</w:t>
      </w:r>
    </w:p>
    <w:p w14:paraId="26A51856" w14:textId="77777777" w:rsidR="00302813" w:rsidRDefault="00302813" w:rsidP="00302813">
      <w:pPr>
        <w:rPr>
          <w:rFonts w:ascii="Calibri-Italic" w:eastAsiaTheme="minorEastAsia" w:hAnsi="Calibri-Italic" w:cs="Calibri-Italic"/>
          <w:i/>
          <w:iCs/>
          <w:color w:val="4472C5"/>
          <w:kern w:val="0"/>
          <w:sz w:val="44"/>
          <w:szCs w:val="44"/>
          <w:lang w:val="es-GT"/>
        </w:rPr>
      </w:pPr>
      <w:r>
        <w:rPr>
          <w:noProof/>
        </w:rPr>
        <w:drawing>
          <wp:inline distT="0" distB="0" distL="0" distR="0" wp14:anchorId="3755F334" wp14:editId="4C29E5C9">
            <wp:extent cx="5902960" cy="5456826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301" cy="545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35923" w14:textId="77777777" w:rsidR="00B200DC" w:rsidRDefault="00B200DC" w:rsidP="00302813"/>
    <w:p w14:paraId="639F488A" w14:textId="77777777" w:rsidR="00B200DC" w:rsidRDefault="00B200DC" w:rsidP="00302813"/>
    <w:p w14:paraId="70AEB224" w14:textId="77777777" w:rsidR="00B200DC" w:rsidRDefault="00B200DC" w:rsidP="00302813"/>
    <w:p w14:paraId="71B8E8C6" w14:textId="6B8E41D6" w:rsidR="00AE7DFC" w:rsidRDefault="00B200DC" w:rsidP="00AE7DFC">
      <w:r>
        <w:t>SUBNETEO</w:t>
      </w:r>
      <w:r w:rsidR="00AE7DFC">
        <w:t xml:space="preserve">   </w:t>
      </w:r>
      <w:r w:rsidR="00AE7DFC" w:rsidRPr="00BC4CC7">
        <w:rPr>
          <w:b/>
          <w:bCs/>
        </w:rPr>
        <w:t>192.168.100.0 /24</w:t>
      </w:r>
      <w:r w:rsidR="00BC4CC7">
        <w:rPr>
          <w:b/>
          <w:bCs/>
        </w:rPr>
        <w:t xml:space="preserve"> </w:t>
      </w:r>
      <w:r w:rsidR="00BC4CC7" w:rsidRPr="00BC4CC7">
        <w:t>(Clase C)</w:t>
      </w:r>
    </w:p>
    <w:p w14:paraId="4B80B251" w14:textId="77777777" w:rsidR="00BC4CC7" w:rsidRDefault="00BC4CC7" w:rsidP="00AE7DFC">
      <w:pPr>
        <w:rPr>
          <w:b/>
          <w:bCs/>
        </w:rPr>
      </w:pPr>
    </w:p>
    <w:p w14:paraId="10EABFBC" w14:textId="7AEFD7FF" w:rsidR="00BC4CC7" w:rsidRDefault="00BC4CC7" w:rsidP="00AE7DFC">
      <w:r>
        <w:t xml:space="preserve">4 subredes </w:t>
      </w:r>
    </w:p>
    <w:p w14:paraId="61943919" w14:textId="5FE226F4" w:rsidR="00E03459" w:rsidRDefault="00E03459" w:rsidP="00302813">
      <w:r>
        <w:t xml:space="preserve">2^n = </w:t>
      </w:r>
      <w:r w:rsidR="00BC4CC7">
        <w:t>4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="00BC4CC7">
        <w:t>Ln</w:t>
      </w:r>
      <w:proofErr w:type="spellEnd"/>
      <w:r w:rsidR="00BC4CC7">
        <w:t>(</w:t>
      </w:r>
      <w:proofErr w:type="gramStart"/>
      <w:r w:rsidR="00BC4CC7">
        <w:t>4)/</w:t>
      </w:r>
      <w:proofErr w:type="spellStart"/>
      <w:proofErr w:type="gramEnd"/>
      <w:r w:rsidR="00BC4CC7">
        <w:t>Ln</w:t>
      </w:r>
      <w:proofErr w:type="spellEnd"/>
      <w:r w:rsidR="00BC4CC7">
        <w:t xml:space="preserve">(2) = </w:t>
      </w:r>
      <w:r>
        <w:t xml:space="preserve">n </w:t>
      </w:r>
      <w:r w:rsidR="00BC4CC7">
        <w:sym w:font="Wingdings" w:char="F0E0"/>
      </w:r>
      <w:r w:rsidR="00BC4CC7">
        <w:t xml:space="preserve"> </w:t>
      </w:r>
      <w:proofErr w:type="spellStart"/>
      <w:r w:rsidR="00BC4CC7">
        <w:t>n</w:t>
      </w:r>
      <w:proofErr w:type="spellEnd"/>
      <w:r w:rsidR="00BC4CC7">
        <w:t xml:space="preserve"> = 2</w:t>
      </w:r>
    </w:p>
    <w:p w14:paraId="23BE005E" w14:textId="713A246D" w:rsidR="00E03459" w:rsidRDefault="00E03459" w:rsidP="00302813">
      <w:r>
        <w:t>Nueva Máscara:</w:t>
      </w:r>
    </w:p>
    <w:p w14:paraId="312C7528" w14:textId="6B698CF9" w:rsidR="00B200DC" w:rsidRDefault="00B200DC" w:rsidP="00302813">
      <w:r>
        <w:t>BINARIO = 11111111.11111111.11111111.11</w:t>
      </w:r>
      <w:r w:rsidR="00BC4CC7">
        <w:t>0</w:t>
      </w:r>
      <w:r w:rsidR="004E21C7">
        <w:t>0</w:t>
      </w:r>
      <w:r w:rsidR="0086610C">
        <w:t>0</w:t>
      </w:r>
      <w:r>
        <w:t>000</w:t>
      </w:r>
    </w:p>
    <w:p w14:paraId="11974A76" w14:textId="6A758F13" w:rsidR="00B200DC" w:rsidRDefault="00B200DC" w:rsidP="00302813">
      <w:r>
        <w:t>DECIMAL = 25</w:t>
      </w:r>
      <w:r w:rsidR="00AE7DFC">
        <w:t>5</w:t>
      </w:r>
      <w:r w:rsidR="00E03459">
        <w:t>.</w:t>
      </w:r>
      <w:r>
        <w:t>255</w:t>
      </w:r>
      <w:r w:rsidR="00E03459">
        <w:t>.</w:t>
      </w:r>
      <w:r>
        <w:t>255</w:t>
      </w:r>
      <w:r w:rsidR="00E03459">
        <w:t>.</w:t>
      </w:r>
      <w:r w:rsidR="00BC4CC7">
        <w:t>192</w:t>
      </w:r>
    </w:p>
    <w:p w14:paraId="74105CEB" w14:textId="58E97C02" w:rsidR="0086610C" w:rsidRDefault="0086610C" w:rsidP="00302813">
      <w:r>
        <w:t>192.168.100.</w:t>
      </w:r>
      <w:r w:rsidR="006F654D">
        <w:t>0/</w:t>
      </w:r>
      <w:r>
        <w:t>2</w:t>
      </w:r>
      <w:r w:rsidR="00BC4CC7">
        <w:t>6</w:t>
      </w:r>
    </w:p>
    <w:p w14:paraId="26C3B2C1" w14:textId="6776C11E" w:rsidR="00E03459" w:rsidRDefault="00E03459" w:rsidP="00302813">
      <w:r>
        <w:t xml:space="preserve">Salto = 256 </w:t>
      </w:r>
      <w:r w:rsidR="00BC4CC7">
        <w:t>–</w:t>
      </w:r>
      <w:r>
        <w:t xml:space="preserve"> </w:t>
      </w:r>
      <w:r w:rsidR="00BC4CC7">
        <w:t xml:space="preserve">192 </w:t>
      </w:r>
      <w:r w:rsidR="00BC4CC7">
        <w:sym w:font="Wingdings" w:char="F0E0"/>
      </w:r>
      <w:r w:rsidR="00BC4CC7">
        <w:t xml:space="preserve"> Salto = 64 hosts</w:t>
      </w:r>
    </w:p>
    <w:p w14:paraId="51DB77C2" w14:textId="77777777" w:rsidR="00BC4CC7" w:rsidRDefault="00BC4CC7" w:rsidP="00302813"/>
    <w:tbl>
      <w:tblPr>
        <w:tblStyle w:val="Tablanormal1"/>
        <w:tblW w:w="10068" w:type="dxa"/>
        <w:jc w:val="center"/>
        <w:tblLook w:val="04A0" w:firstRow="1" w:lastRow="0" w:firstColumn="1" w:lastColumn="0" w:noHBand="0" w:noVBand="1"/>
      </w:tblPr>
      <w:tblGrid>
        <w:gridCol w:w="2853"/>
        <w:gridCol w:w="2405"/>
        <w:gridCol w:w="2405"/>
        <w:gridCol w:w="2405"/>
      </w:tblGrid>
      <w:tr w:rsidR="00082F2F" w:rsidRPr="00082F2F" w14:paraId="7710C9E3" w14:textId="77777777" w:rsidTr="00BC4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noWrap/>
            <w:hideMark/>
          </w:tcPr>
          <w:p w14:paraId="78EEDA40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subred</w:t>
            </w:r>
          </w:p>
        </w:tc>
        <w:tc>
          <w:tcPr>
            <w:tcW w:w="2405" w:type="dxa"/>
            <w:noWrap/>
            <w:hideMark/>
          </w:tcPr>
          <w:p w14:paraId="7E37D390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primera</w:t>
            </w:r>
          </w:p>
        </w:tc>
        <w:tc>
          <w:tcPr>
            <w:tcW w:w="2405" w:type="dxa"/>
            <w:noWrap/>
            <w:hideMark/>
          </w:tcPr>
          <w:p w14:paraId="3EBC4781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ultima</w:t>
            </w:r>
          </w:p>
        </w:tc>
        <w:tc>
          <w:tcPr>
            <w:tcW w:w="2405" w:type="dxa"/>
            <w:noWrap/>
            <w:hideMark/>
          </w:tcPr>
          <w:p w14:paraId="580FF402" w14:textId="77777777" w:rsidR="00082F2F" w:rsidRPr="00082F2F" w:rsidRDefault="00082F2F" w:rsidP="00082F2F">
            <w:pPr>
              <w:spacing w:before="0" w:after="0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broadcast</w:t>
            </w:r>
          </w:p>
        </w:tc>
      </w:tr>
      <w:tr w:rsidR="00082F2F" w:rsidRPr="00082F2F" w14:paraId="63EBEF5C" w14:textId="77777777" w:rsidTr="00BC4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noWrap/>
            <w:hideMark/>
          </w:tcPr>
          <w:p w14:paraId="5A1E0F83" w14:textId="502FDEA7" w:rsidR="00082F2F" w:rsidRPr="00082F2F" w:rsidRDefault="00082F2F" w:rsidP="00082F2F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192.168.100.0</w:t>
            </w:r>
            <w:r w:rsidR="00E0345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/2</w:t>
            </w:r>
            <w:r w:rsidR="00BC4CC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6</w:t>
            </w:r>
          </w:p>
        </w:tc>
        <w:tc>
          <w:tcPr>
            <w:tcW w:w="2405" w:type="dxa"/>
            <w:noWrap/>
            <w:hideMark/>
          </w:tcPr>
          <w:p w14:paraId="4E45ECC8" w14:textId="69CACC23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93F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</w:t>
            </w:r>
          </w:p>
        </w:tc>
        <w:tc>
          <w:tcPr>
            <w:tcW w:w="2405" w:type="dxa"/>
            <w:noWrap/>
            <w:hideMark/>
          </w:tcPr>
          <w:p w14:paraId="6B99867A" w14:textId="0B3D2258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62</w:t>
            </w:r>
          </w:p>
        </w:tc>
        <w:tc>
          <w:tcPr>
            <w:tcW w:w="2405" w:type="dxa"/>
            <w:noWrap/>
            <w:hideMark/>
          </w:tcPr>
          <w:p w14:paraId="7BC8DDA5" w14:textId="7521F948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63</w:t>
            </w:r>
          </w:p>
        </w:tc>
      </w:tr>
      <w:tr w:rsidR="00082F2F" w:rsidRPr="00082F2F" w14:paraId="7308B61B" w14:textId="77777777" w:rsidTr="00BC4CC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noWrap/>
            <w:hideMark/>
          </w:tcPr>
          <w:p w14:paraId="6D4A9654" w14:textId="3C4C5BE0" w:rsidR="00082F2F" w:rsidRPr="00082F2F" w:rsidRDefault="00082F2F" w:rsidP="00082F2F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64</w:t>
            </w:r>
            <w:r w:rsidR="00E0345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/2</w:t>
            </w:r>
            <w:r w:rsidR="00BC4CC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6</w:t>
            </w:r>
          </w:p>
        </w:tc>
        <w:tc>
          <w:tcPr>
            <w:tcW w:w="2405" w:type="dxa"/>
            <w:noWrap/>
            <w:hideMark/>
          </w:tcPr>
          <w:p w14:paraId="617602A9" w14:textId="13AB79ED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65</w:t>
            </w:r>
          </w:p>
        </w:tc>
        <w:tc>
          <w:tcPr>
            <w:tcW w:w="2405" w:type="dxa"/>
            <w:noWrap/>
            <w:hideMark/>
          </w:tcPr>
          <w:p w14:paraId="0750E7D6" w14:textId="6D915DE7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126</w:t>
            </w:r>
          </w:p>
        </w:tc>
        <w:tc>
          <w:tcPr>
            <w:tcW w:w="2405" w:type="dxa"/>
            <w:noWrap/>
            <w:hideMark/>
          </w:tcPr>
          <w:p w14:paraId="45DAB96F" w14:textId="2E00D875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127</w:t>
            </w:r>
          </w:p>
        </w:tc>
      </w:tr>
      <w:tr w:rsidR="00082F2F" w:rsidRPr="00082F2F" w14:paraId="7D6C1C2C" w14:textId="77777777" w:rsidTr="00BC4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noWrap/>
            <w:hideMark/>
          </w:tcPr>
          <w:p w14:paraId="303F2165" w14:textId="5D5F421A" w:rsidR="00082F2F" w:rsidRPr="00082F2F" w:rsidRDefault="00082F2F" w:rsidP="00082F2F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128</w:t>
            </w:r>
            <w:r w:rsidR="00E0345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/2</w:t>
            </w:r>
            <w:r w:rsidR="00BC4CC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6</w:t>
            </w:r>
          </w:p>
        </w:tc>
        <w:tc>
          <w:tcPr>
            <w:tcW w:w="2405" w:type="dxa"/>
            <w:noWrap/>
            <w:hideMark/>
          </w:tcPr>
          <w:p w14:paraId="00F0F5A3" w14:textId="7BB183B1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129</w:t>
            </w:r>
          </w:p>
        </w:tc>
        <w:tc>
          <w:tcPr>
            <w:tcW w:w="2405" w:type="dxa"/>
            <w:noWrap/>
            <w:hideMark/>
          </w:tcPr>
          <w:p w14:paraId="370C2ECE" w14:textId="15B4183D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190</w:t>
            </w:r>
          </w:p>
        </w:tc>
        <w:tc>
          <w:tcPr>
            <w:tcW w:w="2405" w:type="dxa"/>
            <w:noWrap/>
            <w:hideMark/>
          </w:tcPr>
          <w:p w14:paraId="696C5E57" w14:textId="7CD17A8E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191</w:t>
            </w:r>
          </w:p>
        </w:tc>
      </w:tr>
      <w:tr w:rsidR="00082F2F" w:rsidRPr="00082F2F" w14:paraId="62A9C227" w14:textId="77777777" w:rsidTr="00BC4CC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noWrap/>
            <w:hideMark/>
          </w:tcPr>
          <w:p w14:paraId="3781CBC1" w14:textId="75D422E9" w:rsidR="00082F2F" w:rsidRPr="00082F2F" w:rsidRDefault="00082F2F" w:rsidP="00082F2F">
            <w:pPr>
              <w:spacing w:before="0" w:after="0"/>
              <w:ind w:left="0" w:right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192</w:t>
            </w:r>
            <w:r w:rsidR="00E03459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/2</w:t>
            </w:r>
            <w:r w:rsidR="00BC4CC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32"/>
                <w:szCs w:val="32"/>
                <w:lang w:val="es-GT" w:eastAsia="es-GT"/>
              </w:rPr>
              <w:t>6</w:t>
            </w:r>
          </w:p>
        </w:tc>
        <w:tc>
          <w:tcPr>
            <w:tcW w:w="2405" w:type="dxa"/>
            <w:noWrap/>
            <w:hideMark/>
          </w:tcPr>
          <w:p w14:paraId="09728A0D" w14:textId="5083D607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193</w:t>
            </w:r>
          </w:p>
        </w:tc>
        <w:tc>
          <w:tcPr>
            <w:tcW w:w="2405" w:type="dxa"/>
            <w:noWrap/>
            <w:hideMark/>
          </w:tcPr>
          <w:p w14:paraId="0A26CD86" w14:textId="04C0DB96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254</w:t>
            </w:r>
          </w:p>
        </w:tc>
        <w:tc>
          <w:tcPr>
            <w:tcW w:w="2405" w:type="dxa"/>
            <w:noWrap/>
            <w:hideMark/>
          </w:tcPr>
          <w:p w14:paraId="0DA73505" w14:textId="5F4E78AD" w:rsidR="00082F2F" w:rsidRPr="00082F2F" w:rsidRDefault="00082F2F" w:rsidP="00082F2F">
            <w:pPr>
              <w:spacing w:before="0"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</w:pPr>
            <w:r w:rsidRPr="00082F2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192.168.100.</w:t>
            </w:r>
            <w:r w:rsidR="00BC4CC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es-GT" w:eastAsia="es-GT"/>
              </w:rPr>
              <w:t>255</w:t>
            </w:r>
          </w:p>
        </w:tc>
      </w:tr>
    </w:tbl>
    <w:p w14:paraId="62A40667" w14:textId="6E92897E" w:rsidR="006F654D" w:rsidRDefault="006F654D" w:rsidP="006F654D"/>
    <w:p w14:paraId="06B1A0E9" w14:textId="77777777" w:rsidR="00BC4CC7" w:rsidRDefault="00BC4CC7" w:rsidP="006F654D"/>
    <w:p w14:paraId="2D8963B8" w14:textId="036BCE89" w:rsidR="006F654D" w:rsidRDefault="006F654D" w:rsidP="006F654D">
      <w:pPr>
        <w:ind w:left="0"/>
        <w:jc w:val="center"/>
        <w:rPr>
          <w:noProof/>
        </w:rPr>
      </w:pPr>
    </w:p>
    <w:p w14:paraId="59DF0EB2" w14:textId="17CC22F0" w:rsidR="00DF0D12" w:rsidRDefault="00DF0D12" w:rsidP="006F654D">
      <w:pPr>
        <w:ind w:left="0"/>
        <w:jc w:val="center"/>
        <w:rPr>
          <w:noProof/>
        </w:rPr>
      </w:pPr>
    </w:p>
    <w:p w14:paraId="0D652197" w14:textId="7BC64D82" w:rsidR="00DF0D12" w:rsidRDefault="00DF0D12" w:rsidP="006F654D">
      <w:pPr>
        <w:ind w:left="0"/>
        <w:jc w:val="center"/>
        <w:rPr>
          <w:noProof/>
        </w:rPr>
      </w:pPr>
    </w:p>
    <w:p w14:paraId="01986227" w14:textId="4DFA1143" w:rsidR="00DF0D12" w:rsidRDefault="00DF0D12" w:rsidP="006F654D">
      <w:pPr>
        <w:ind w:left="0"/>
        <w:jc w:val="center"/>
        <w:rPr>
          <w:noProof/>
        </w:rPr>
      </w:pPr>
    </w:p>
    <w:p w14:paraId="0D751FCB" w14:textId="615175A0" w:rsidR="00DF0D12" w:rsidRDefault="00DF0D12" w:rsidP="006F654D">
      <w:pPr>
        <w:ind w:left="0"/>
        <w:jc w:val="center"/>
        <w:rPr>
          <w:noProof/>
        </w:rPr>
      </w:pPr>
    </w:p>
    <w:p w14:paraId="0D1A74E3" w14:textId="4B02E24F" w:rsidR="00DF0D12" w:rsidRDefault="00DF0D12" w:rsidP="006F654D">
      <w:pPr>
        <w:ind w:left="0"/>
        <w:jc w:val="center"/>
        <w:rPr>
          <w:noProof/>
        </w:rPr>
      </w:pPr>
    </w:p>
    <w:p w14:paraId="48B0D33B" w14:textId="42A452CE" w:rsidR="00DF0D12" w:rsidRDefault="00DF0D12" w:rsidP="006F654D">
      <w:pPr>
        <w:ind w:left="0"/>
        <w:jc w:val="center"/>
        <w:rPr>
          <w:noProof/>
        </w:rPr>
      </w:pPr>
    </w:p>
    <w:p w14:paraId="3509708B" w14:textId="462F57D1" w:rsidR="00DF0D12" w:rsidRDefault="00DF0D12" w:rsidP="006F654D">
      <w:pPr>
        <w:ind w:left="0"/>
        <w:jc w:val="center"/>
        <w:rPr>
          <w:noProof/>
        </w:rPr>
      </w:pPr>
    </w:p>
    <w:p w14:paraId="4D9B5172" w14:textId="5A905B6D" w:rsidR="00DF0D12" w:rsidRDefault="00DF0D12" w:rsidP="00DF0D12">
      <w:pPr>
        <w:ind w:left="0"/>
        <w:rPr>
          <w:noProof/>
        </w:rPr>
      </w:pPr>
    </w:p>
    <w:p w14:paraId="6F105CB5" w14:textId="63295B40" w:rsidR="00DF0D12" w:rsidRPr="003555AC" w:rsidRDefault="00DF0D12" w:rsidP="00DF0D12">
      <w:pPr>
        <w:ind w:left="0"/>
        <w:rPr>
          <w:noProof/>
          <w:color w:val="auto"/>
        </w:rPr>
      </w:pPr>
      <w:r w:rsidRPr="003555AC">
        <w:rPr>
          <w:noProof/>
          <w:color w:val="auto"/>
        </w:rPr>
        <w:t>Configuracion de RIP</w:t>
      </w:r>
    </w:p>
    <w:p w14:paraId="449E887B" w14:textId="2CF6FD3B" w:rsidR="00DF0D12" w:rsidRDefault="00DF0D12" w:rsidP="00DF0D12">
      <w:pPr>
        <w:ind w:left="0"/>
        <w:rPr>
          <w:noProof/>
        </w:rPr>
      </w:pPr>
      <w:r>
        <w:rPr>
          <w:noProof/>
        </w:rPr>
        <w:t>ROUTER 1</w:t>
      </w:r>
    </w:p>
    <w:p w14:paraId="1A5D79D5" w14:textId="32736E4F" w:rsidR="00DF0D12" w:rsidRDefault="00DF0D12" w:rsidP="00DF0D12">
      <w:pPr>
        <w:ind w:left="0"/>
        <w:rPr>
          <w:noProof/>
        </w:rPr>
      </w:pPr>
      <w:r>
        <w:rPr>
          <w:noProof/>
        </w:rPr>
        <w:drawing>
          <wp:inline distT="0" distB="0" distL="0" distR="0" wp14:anchorId="1E27CEB8" wp14:editId="6F3A80FD">
            <wp:extent cx="6466823" cy="2683823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82" cy="268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140A2" w14:textId="01AF77B9" w:rsidR="00DF0D12" w:rsidRDefault="00DF0D12" w:rsidP="00DF0D12">
      <w:pPr>
        <w:ind w:left="0"/>
      </w:pPr>
      <w:r>
        <w:t>ROUTR 2</w:t>
      </w:r>
    </w:p>
    <w:p w14:paraId="43909E18" w14:textId="71CE7ADB" w:rsidR="00DF0D12" w:rsidRDefault="00DF0D12" w:rsidP="00DF0D12">
      <w:pPr>
        <w:ind w:left="0"/>
        <w:jc w:val="center"/>
      </w:pPr>
      <w:r>
        <w:rPr>
          <w:noProof/>
        </w:rPr>
        <w:drawing>
          <wp:inline distT="0" distB="0" distL="0" distR="0" wp14:anchorId="2049EAC6" wp14:editId="2288B683">
            <wp:extent cx="5646097" cy="390698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257" cy="394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75567" w14:textId="03240745" w:rsidR="00DF0D12" w:rsidRDefault="00DF0D12" w:rsidP="00DF0D12">
      <w:pPr>
        <w:ind w:left="0"/>
      </w:pPr>
    </w:p>
    <w:p w14:paraId="1837940C" w14:textId="273749C2" w:rsidR="00DF0D12" w:rsidRDefault="00DF0D12" w:rsidP="00DF0D12">
      <w:pPr>
        <w:ind w:left="0"/>
      </w:pPr>
    </w:p>
    <w:p w14:paraId="6BD640E2" w14:textId="6FFD3CB2" w:rsidR="00DF0D12" w:rsidRDefault="00DF0D12" w:rsidP="00DF0D12">
      <w:pPr>
        <w:ind w:left="0"/>
      </w:pPr>
      <w:r>
        <w:t>ROUTER 3</w:t>
      </w:r>
    </w:p>
    <w:p w14:paraId="04E811FD" w14:textId="3927848F" w:rsidR="00DF0D12" w:rsidRDefault="00DF0D12" w:rsidP="00DF0D12">
      <w:pPr>
        <w:ind w:left="0"/>
        <w:rPr>
          <w:noProof/>
        </w:rPr>
      </w:pPr>
      <w:r>
        <w:rPr>
          <w:noProof/>
        </w:rPr>
        <w:drawing>
          <wp:inline distT="0" distB="0" distL="0" distR="0" wp14:anchorId="1B2574E6" wp14:editId="1D44B5C0">
            <wp:extent cx="6216858" cy="3859480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387" cy="386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3891" w14:textId="1527EB9E" w:rsidR="003555AC" w:rsidRDefault="003555AC" w:rsidP="003555AC">
      <w:pPr>
        <w:rPr>
          <w:noProof/>
        </w:rPr>
      </w:pPr>
    </w:p>
    <w:p w14:paraId="3786D72D" w14:textId="4AF9BDD3" w:rsidR="003555AC" w:rsidRDefault="003555AC" w:rsidP="003555AC">
      <w:pPr>
        <w:ind w:left="0"/>
      </w:pPr>
    </w:p>
    <w:p w14:paraId="69F437BE" w14:textId="5D1C4E1C" w:rsidR="003555AC" w:rsidRPr="003555AC" w:rsidRDefault="003555AC" w:rsidP="003555AC">
      <w:pPr>
        <w:ind w:left="0"/>
        <w:rPr>
          <w:color w:val="auto"/>
        </w:rPr>
      </w:pPr>
      <w:r w:rsidRPr="003555AC">
        <w:rPr>
          <w:color w:val="auto"/>
        </w:rPr>
        <w:t>CONFIGURACION DE LA NUBE PARA ACCESO A INTERNET</w:t>
      </w:r>
    </w:p>
    <w:p w14:paraId="3E07C627" w14:textId="77777777" w:rsidR="003555AC" w:rsidRDefault="003555AC" w:rsidP="003555AC">
      <w:pPr>
        <w:ind w:left="0"/>
      </w:pPr>
      <w:r>
        <w:t>CONFIGURACION EN EL EQUIPO:</w:t>
      </w:r>
      <w:bookmarkStart w:id="0" w:name="_GoBack"/>
      <w:bookmarkEnd w:id="0"/>
    </w:p>
    <w:p w14:paraId="4B49936B" w14:textId="77777777" w:rsidR="003555AC" w:rsidRDefault="003555AC" w:rsidP="003555AC">
      <w:pPr>
        <w:ind w:left="0"/>
      </w:pPr>
    </w:p>
    <w:p w14:paraId="60A95420" w14:textId="77777777" w:rsidR="003555AC" w:rsidRDefault="003555AC" w:rsidP="003555AC">
      <w:pPr>
        <w:ind w:left="0"/>
      </w:pPr>
      <w:r>
        <w:t xml:space="preserve">1. Irse a </w:t>
      </w:r>
      <w:proofErr w:type="spellStart"/>
      <w:r>
        <w:t>configuracion</w:t>
      </w:r>
      <w:proofErr w:type="spellEnd"/>
      <w:r>
        <w:t xml:space="preserve"> de red e internet</w:t>
      </w:r>
    </w:p>
    <w:p w14:paraId="5B0D2AD0" w14:textId="77777777" w:rsidR="003555AC" w:rsidRDefault="003555AC" w:rsidP="003555AC">
      <w:pPr>
        <w:ind w:left="0"/>
      </w:pPr>
      <w:r>
        <w:t>2. Cambiar las opciones de adaptador</w:t>
      </w:r>
    </w:p>
    <w:p w14:paraId="23304994" w14:textId="77777777" w:rsidR="003555AC" w:rsidRDefault="003555AC" w:rsidP="003555AC">
      <w:pPr>
        <w:ind w:left="0"/>
      </w:pPr>
      <w:r>
        <w:t xml:space="preserve">3. Dirigirse a la Adaptador con el que tengamos acceso a internet, ya sea el adaptador de Ethernet o </w:t>
      </w:r>
      <w:proofErr w:type="spellStart"/>
      <w:r>
        <w:t>Wi</w:t>
      </w:r>
      <w:proofErr w:type="spellEnd"/>
      <w:r>
        <w:t>-Fi</w:t>
      </w:r>
    </w:p>
    <w:p w14:paraId="0E836858" w14:textId="07DB6916" w:rsidR="003555AC" w:rsidRDefault="003555AC" w:rsidP="003555AC">
      <w:pPr>
        <w:ind w:left="0"/>
      </w:pPr>
      <w:r>
        <w:t>4. En las propiedades del adaptador, irse a la pestaña de uso compartido (</w:t>
      </w:r>
      <w:proofErr w:type="spellStart"/>
      <w:r>
        <w:t>Sharing</w:t>
      </w:r>
      <w:proofErr w:type="spellEnd"/>
      <w:r>
        <w:t>)</w:t>
      </w:r>
    </w:p>
    <w:p w14:paraId="075B2EA9" w14:textId="5019CFAD" w:rsidR="003555AC" w:rsidRDefault="003555AC" w:rsidP="003555AC">
      <w:pPr>
        <w:ind w:left="0"/>
      </w:pPr>
    </w:p>
    <w:p w14:paraId="0941083A" w14:textId="1EE54D86" w:rsidR="003555AC" w:rsidRDefault="003555AC" w:rsidP="003555AC">
      <w:pPr>
        <w:ind w:left="0"/>
      </w:pPr>
    </w:p>
    <w:p w14:paraId="5DDBC6D9" w14:textId="77777777" w:rsidR="003555AC" w:rsidRDefault="003555AC" w:rsidP="003555AC">
      <w:pPr>
        <w:ind w:left="0"/>
      </w:pPr>
    </w:p>
    <w:p w14:paraId="4B712E7E" w14:textId="1C340866" w:rsidR="003555AC" w:rsidRDefault="003555AC" w:rsidP="003555AC">
      <w:pPr>
        <w:ind w:left="0"/>
      </w:pPr>
      <w:r>
        <w:t xml:space="preserve">5. Habilitar la </w:t>
      </w:r>
      <w:r>
        <w:t>opción</w:t>
      </w:r>
      <w:r>
        <w:t xml:space="preserve"> de Permitir que otros usuarios de otras redes se conecten a </w:t>
      </w:r>
      <w:r>
        <w:t>través</w:t>
      </w:r>
      <w:r>
        <w:t xml:space="preserve"> de la </w:t>
      </w:r>
      <w:r>
        <w:t xml:space="preserve">conexión </w:t>
      </w:r>
      <w:r>
        <w:t>a Internet a este equipo (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computer's</w:t>
      </w:r>
      <w:proofErr w:type="spellEnd"/>
      <w:r>
        <w:t xml:space="preserve"> internet </w:t>
      </w:r>
      <w:proofErr w:type="spellStart"/>
      <w:r>
        <w:t>conection</w:t>
      </w:r>
      <w:proofErr w:type="spellEnd"/>
      <w:r>
        <w:t>)</w:t>
      </w:r>
    </w:p>
    <w:p w14:paraId="5011707D" w14:textId="77777777" w:rsidR="003555AC" w:rsidRDefault="003555AC" w:rsidP="003555AC">
      <w:pPr>
        <w:ind w:left="0"/>
      </w:pPr>
      <w:r>
        <w:t xml:space="preserve">6. </w:t>
      </w:r>
      <w:proofErr w:type="gramStart"/>
      <w:r>
        <w:t>El lista</w:t>
      </w:r>
      <w:proofErr w:type="gramEnd"/>
      <w:r>
        <w:t xml:space="preserve"> de los adaptadores seleccionar el que vamos a utilizar en la Cloud en GNS3, en este caso </w:t>
      </w:r>
    </w:p>
    <w:p w14:paraId="25EFB855" w14:textId="481547A6" w:rsidR="003555AC" w:rsidRPr="003555AC" w:rsidRDefault="003555AC" w:rsidP="003555AC">
      <w:pPr>
        <w:ind w:left="0"/>
      </w:pPr>
      <w:r>
        <w:t xml:space="preserve">   se </w:t>
      </w:r>
      <w:proofErr w:type="spellStart"/>
      <w:r>
        <w:t>eligio</w:t>
      </w:r>
      <w:proofErr w:type="spellEnd"/>
      <w:r>
        <w:t xml:space="preserve"> 'VMware Network </w:t>
      </w:r>
      <w:proofErr w:type="spellStart"/>
      <w:r>
        <w:t>Adapter</w:t>
      </w:r>
      <w:proofErr w:type="spellEnd"/>
      <w:r>
        <w:t xml:space="preserve"> VMnet8'</w:t>
      </w:r>
    </w:p>
    <w:sectPr w:rsidR="003555AC" w:rsidRPr="003555AC" w:rsidSect="009F6646">
      <w:headerReference w:type="default" r:id="rId1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6FED5" w14:textId="77777777" w:rsidR="00FD4B40" w:rsidRDefault="00FD4B40" w:rsidP="00A66B18">
      <w:pPr>
        <w:spacing w:before="0" w:after="0"/>
      </w:pPr>
      <w:r>
        <w:separator/>
      </w:r>
    </w:p>
  </w:endnote>
  <w:endnote w:type="continuationSeparator" w:id="0">
    <w:p w14:paraId="4188AB13" w14:textId="77777777" w:rsidR="00FD4B40" w:rsidRDefault="00FD4B40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AE89A" w14:textId="77777777" w:rsidR="00FD4B40" w:rsidRDefault="00FD4B40" w:rsidP="00A66B18">
      <w:pPr>
        <w:spacing w:before="0" w:after="0"/>
      </w:pPr>
      <w:r>
        <w:separator/>
      </w:r>
    </w:p>
  </w:footnote>
  <w:footnote w:type="continuationSeparator" w:id="0">
    <w:p w14:paraId="0E216455" w14:textId="77777777" w:rsidR="00FD4B40" w:rsidRDefault="00FD4B40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60ABE" w14:textId="77777777" w:rsidR="0086610C" w:rsidRDefault="0086610C">
    <w:pPr>
      <w:pStyle w:val="Encabezado"/>
    </w:pPr>
    <w:r w:rsidRPr="0041428F">
      <w:rPr>
        <w:noProof/>
        <w:color w:val="000000" w:themeColor="text1"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7EDE085" wp14:editId="5BCB4022">
              <wp:simplePos x="0" y="0"/>
              <wp:positionH relativeFrom="column">
                <wp:posOffset>-142875</wp:posOffset>
              </wp:positionH>
              <wp:positionV relativeFrom="paragraph">
                <wp:posOffset>-457200</wp:posOffset>
              </wp:positionV>
              <wp:extent cx="3390900" cy="407670"/>
              <wp:effectExtent l="0" t="0" r="0" b="0"/>
              <wp:wrapNone/>
              <wp:docPr id="18" name="Forma 61">
                <a:extLst xmlns:a="http://schemas.openxmlformats.org/drawingml/2006/main">
                  <a:ext uri="{FF2B5EF4-FFF2-40B4-BE49-F238E27FC236}">
                    <a16:creationId xmlns:a16="http://schemas.microsoft.com/office/drawing/2014/main" id="{9DA099E0-27DA-42BD-9D42-E4CA07B78FDD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90900" cy="407670"/>
                      </a:xfrm>
                      <a:prstGeom prst="rect">
                        <a:avLst/>
                      </a:prstGeom>
                      <a:ln w="38100">
                        <a:noFill/>
                        <a:miter lim="400000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  <a:extLst>
                        <a:ext uri="{C572A759-6A51-4108-AA02-DFA0A04FC94B}">
                          <ma14:wrappingTextBoxFlag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70E08544" w14:textId="77777777" w:rsidR="0086610C" w:rsidRDefault="0086610C" w:rsidP="00302813">
                          <w:pPr>
                            <w:pStyle w:val="Logotipo"/>
                            <w:ind w:left="0"/>
                            <w:rPr>
                              <w:rFonts w:hAnsiTheme="minorHAnsi"/>
                              <w:color w:val="auto"/>
                              <w:lang w:val="es-MX" w:bidi="es-ES"/>
                            </w:rPr>
                          </w:pPr>
                          <w:r>
                            <w:rPr>
                              <w:rFonts w:hAnsiTheme="minorHAnsi"/>
                              <w:color w:val="auto"/>
                              <w:lang w:val="es-MX" w:bidi="es-ES"/>
                            </w:rPr>
                            <w:t>UNIVERSIDAD DE SAN CARLOS</w:t>
                          </w:r>
                        </w:p>
                        <w:p w14:paraId="7065656E" w14:textId="77777777" w:rsidR="0086610C" w:rsidRPr="00302813" w:rsidRDefault="0086610C" w:rsidP="00302813">
                          <w:pPr>
                            <w:rPr>
                              <w:lang w:val="es-MX" w:bidi="es-ES"/>
                            </w:rPr>
                          </w:pPr>
                          <w:r>
                            <w:rPr>
                              <w:lang w:val="es-MX" w:bidi="es-ES"/>
                            </w:rPr>
                            <w:t>FACULTAD DE INGENIERIA</w:t>
                          </w:r>
                        </w:p>
                      </w:txbxContent>
                    </wps:txbx>
                    <wps:bodyPr wrap="square" lIns="19050" tIns="19050" rIns="19050" bIns="19050" anchor="ctr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EDE085" id="Forma 61" o:spid="_x0000_s1026" style="position:absolute;left:0;text-align:left;margin-left:-11.25pt;margin-top:-36pt;width:267pt;height:32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" filled="f" stroked="f" strokeweight="3pt">
              <v:stroke miterlimit="4"/>
              <v:shadow on="t" color="black" opacity="26214f" origin=",-.5" offset="0,3pt"/>
              <v:textbox style="mso-fit-shape-to-text:t" inset="1.5pt,1.5pt,1.5pt,1.5pt">
                <w:txbxContent>
                  <w:p w14:paraId="70E08544" w14:textId="77777777" w:rsidR="0086610C" w:rsidRDefault="0086610C" w:rsidP="00302813">
                    <w:pPr>
                      <w:pStyle w:val="Logotipo"/>
                      <w:ind w:left="0"/>
                      <w:rPr>
                        <w:rFonts w:hAnsiTheme="minorHAnsi"/>
                        <w:color w:val="auto"/>
                        <w:lang w:val="es-MX" w:bidi="es-ES"/>
                      </w:rPr>
                    </w:pPr>
                    <w:r>
                      <w:rPr>
                        <w:rFonts w:hAnsiTheme="minorHAnsi"/>
                        <w:color w:val="auto"/>
                        <w:lang w:val="es-MX" w:bidi="es-ES"/>
                      </w:rPr>
                      <w:t>UNIVERSIDAD DE SAN CARLOS</w:t>
                    </w:r>
                  </w:p>
                  <w:p w14:paraId="7065656E" w14:textId="77777777" w:rsidR="0086610C" w:rsidRPr="00302813" w:rsidRDefault="0086610C" w:rsidP="00302813">
                    <w:pPr>
                      <w:rPr>
                        <w:lang w:val="es-MX" w:bidi="es-ES"/>
                      </w:rPr>
                    </w:pPr>
                    <w:r>
                      <w:rPr>
                        <w:lang w:val="es-MX" w:bidi="es-ES"/>
                      </w:rPr>
                      <w:t>FACULTAD DE INGENIERIA</w:t>
                    </w:r>
                  </w:p>
                </w:txbxContent>
              </v:textbox>
            </v:rect>
          </w:pict>
        </mc:Fallback>
      </mc:AlternateContent>
    </w:r>
    <w:r w:rsidRPr="0041428F"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F682ED2" wp14:editId="7AD8F94A">
              <wp:simplePos x="0" y="0"/>
              <wp:positionH relativeFrom="page">
                <wp:align>left</wp:align>
              </wp:positionH>
              <wp:positionV relativeFrom="paragraph">
                <wp:posOffset>-456565</wp:posOffset>
              </wp:positionV>
              <wp:extent cx="8248650" cy="100965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100965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8CDDF1" id="Gráfico 17" o:spid="_x0000_s1026" alt="Formas de énfasis curvas que crean en conjunto el diseño del encabezado" style="position:absolute;margin-left:0;margin-top:-35.95pt;width:649.5pt;height:79.5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13"/>
    <w:rsid w:val="00051853"/>
    <w:rsid w:val="00082F2F"/>
    <w:rsid w:val="00083BAA"/>
    <w:rsid w:val="000D216D"/>
    <w:rsid w:val="0010680C"/>
    <w:rsid w:val="00152B0B"/>
    <w:rsid w:val="00170B06"/>
    <w:rsid w:val="001766D6"/>
    <w:rsid w:val="00192419"/>
    <w:rsid w:val="001C270D"/>
    <w:rsid w:val="001D0B5A"/>
    <w:rsid w:val="001E2320"/>
    <w:rsid w:val="00214E28"/>
    <w:rsid w:val="00302813"/>
    <w:rsid w:val="003101B6"/>
    <w:rsid w:val="00352B81"/>
    <w:rsid w:val="003555AC"/>
    <w:rsid w:val="00394757"/>
    <w:rsid w:val="003A0150"/>
    <w:rsid w:val="003E24DF"/>
    <w:rsid w:val="0041428F"/>
    <w:rsid w:val="004A2B0D"/>
    <w:rsid w:val="004D7FFC"/>
    <w:rsid w:val="004E21C7"/>
    <w:rsid w:val="00513437"/>
    <w:rsid w:val="005C2210"/>
    <w:rsid w:val="00615018"/>
    <w:rsid w:val="0062123A"/>
    <w:rsid w:val="00646E75"/>
    <w:rsid w:val="006F654D"/>
    <w:rsid w:val="006F6F10"/>
    <w:rsid w:val="007110AB"/>
    <w:rsid w:val="00783E79"/>
    <w:rsid w:val="007B5AE8"/>
    <w:rsid w:val="007C184E"/>
    <w:rsid w:val="007D7F10"/>
    <w:rsid w:val="007F5192"/>
    <w:rsid w:val="0086610C"/>
    <w:rsid w:val="009F6646"/>
    <w:rsid w:val="00A26FE7"/>
    <w:rsid w:val="00A66B18"/>
    <w:rsid w:val="00A6783B"/>
    <w:rsid w:val="00A96CF8"/>
    <w:rsid w:val="00AA089B"/>
    <w:rsid w:val="00AE1388"/>
    <w:rsid w:val="00AE7DFC"/>
    <w:rsid w:val="00AF3982"/>
    <w:rsid w:val="00B200DC"/>
    <w:rsid w:val="00B50294"/>
    <w:rsid w:val="00B57D6E"/>
    <w:rsid w:val="00B93F8B"/>
    <w:rsid w:val="00BA5B6D"/>
    <w:rsid w:val="00BC4CC7"/>
    <w:rsid w:val="00C1682D"/>
    <w:rsid w:val="00C3654C"/>
    <w:rsid w:val="00C701F7"/>
    <w:rsid w:val="00C70786"/>
    <w:rsid w:val="00D050A3"/>
    <w:rsid w:val="00D10958"/>
    <w:rsid w:val="00D66593"/>
    <w:rsid w:val="00DE6DA2"/>
    <w:rsid w:val="00DF0D12"/>
    <w:rsid w:val="00DF2D30"/>
    <w:rsid w:val="00E03459"/>
    <w:rsid w:val="00E062F7"/>
    <w:rsid w:val="00E248A1"/>
    <w:rsid w:val="00E2760C"/>
    <w:rsid w:val="00E4786A"/>
    <w:rsid w:val="00E55D74"/>
    <w:rsid w:val="00E6540C"/>
    <w:rsid w:val="00E81E2A"/>
    <w:rsid w:val="00EA4A4A"/>
    <w:rsid w:val="00EE0952"/>
    <w:rsid w:val="00EF3DC0"/>
    <w:rsid w:val="00FA5871"/>
    <w:rsid w:val="00FD4B40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D9ED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laconcuadrcula">
    <w:name w:val="Table Grid"/>
    <w:basedOn w:val="Tablanormal"/>
    <w:uiPriority w:val="39"/>
    <w:rsid w:val="004D7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4D7F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082F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der\AppData\Local\Microsoft\Office\16.0\DTS\es-ES%7bA113ECC5-A9AC-42E3-A47C-A4EB1374C53B%7d\%7b486AD204-8EA3-42AC-B4B3-3514D34E759A%7dtf56348247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08EEA6EF-64C6-469A-B4C5-9A0783FFC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{486AD204-8EA3-42AC-B4B3-3514D34E759A}tf56348247.dotx</Template>
  <TotalTime>0</TotalTime>
  <Pages>5</Pages>
  <Words>223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2020-03-10T03:05:00Z</dcterms:created>
  <dcterms:modified xsi:type="dcterms:W3CDTF">2020-03-13T17:11:00Z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